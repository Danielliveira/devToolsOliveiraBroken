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40" w:rsidRPr="00C3526E" w:rsidRDefault="00434573" w:rsidP="00785540">
      <w:pPr>
        <w:pStyle w:val="CompanyName"/>
      </w:pPr>
      <w:r>
        <w:t>PROG1017</w:t>
      </w:r>
    </w:p>
    <w:sdt>
      <w:sdtPr>
        <w:alias w:val="Memo title:"/>
        <w:tag w:val="Memo tilte:"/>
        <w:id w:val="-164170097"/>
        <w:placeholder>
          <w:docPart w:val="4ED579A7D1634177AF6BBFF4B4AD4A2D"/>
        </w:placeholder>
        <w:temporary/>
        <w:showingPlcHdr/>
        <w15:appearance w15:val="hidden"/>
      </w:sdtPr>
      <w:sdtEndPr/>
      <w:sdtContent>
        <w:p w:rsidR="00785540" w:rsidRDefault="00785540" w:rsidP="00785540">
          <w:pPr>
            <w:pStyle w:val="Ttulo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:rsidTr="00D773CD">
        <w:sdt>
          <w:sdtPr>
            <w:alias w:val="To:"/>
            <w:tag w:val="To:"/>
            <w:id w:val="1015413264"/>
            <w:placeholder>
              <w:docPart w:val="6CC9A23B8A1447B5A1AF064FE51B7DC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:rsidR="00785540" w:rsidRPr="006F57FD" w:rsidRDefault="00785540" w:rsidP="0061769E">
                <w:pPr>
                  <w:pStyle w:val="Ttulo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Cathy Burchill</w:t>
            </w:r>
          </w:p>
        </w:tc>
      </w:tr>
      <w:tr w:rsidR="00785540" w:rsidTr="00D773CD">
        <w:sdt>
          <w:sdtPr>
            <w:alias w:val="From:"/>
            <w:tag w:val="From:"/>
            <w:id w:val="21141888"/>
            <w:placeholder>
              <w:docPart w:val="EA82822637B74DBF9A1BE96E00398C1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:rsidR="00785540" w:rsidRPr="006F57FD" w:rsidRDefault="00785540" w:rsidP="0061769E">
                <w:pPr>
                  <w:pStyle w:val="Ttulo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:rsidR="00EB38E6" w:rsidRPr="00FB2B58" w:rsidRDefault="005C6706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Oliveira</w:t>
            </w:r>
          </w:p>
        </w:tc>
      </w:tr>
      <w:tr w:rsidR="00785540" w:rsidTr="00D773CD">
        <w:sdt>
          <w:sdtPr>
            <w:alias w:val="Date:"/>
            <w:tag w:val="Date:"/>
            <w:id w:val="-2052519928"/>
            <w:placeholder>
              <w:docPart w:val="8E59540299474B079F2504637F99A52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:rsidR="00785540" w:rsidRPr="006F57FD" w:rsidRDefault="00785540" w:rsidP="0061769E">
                <w:pPr>
                  <w:pStyle w:val="Ttulo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:rsidR="00785540" w:rsidRPr="00FB2B58" w:rsidRDefault="00D773CD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/>
            <w:r>
              <w:instrText xml:space="preserve"/>
            </w:r>
            <w:r/>
            <w:r w:rsidR="00077858">
              <w:rPr>
                <w:noProof/>
              </w:rPr>
              <w:t>November 16, 2022</w:t>
            </w:r>
            <w:r/>
          </w:p>
        </w:tc>
      </w:tr>
      <w:tr w:rsidR="00785540" w:rsidTr="00D773CD">
        <w:sdt>
          <w:sdtPr>
            <w:alias w:val="Re:"/>
            <w:tag w:val="Re:"/>
            <w:id w:val="-1435443775"/>
            <w:placeholder>
              <w:docPart w:val="3033D4BA1E994D5F91147B4A73AC16E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:rsidR="00785540" w:rsidRPr="006F57FD" w:rsidRDefault="00785540" w:rsidP="0061769E">
                <w:pPr>
                  <w:pStyle w:val="Ttulo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:rsidR="00785540" w:rsidRPr="00FB2B58" w:rsidRDefault="00B05E32" w:rsidP="00D773CD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434573">
              <w:t xml:space="preserve"> </w:t>
            </w:r>
            <w:r w:rsidR="00077858">
              <w:t>4</w:t>
            </w:r>
            <w:r w:rsidR="00D773CD">
              <w:t xml:space="preserve"> </w:t>
            </w:r>
          </w:p>
        </w:tc>
      </w:tr>
    </w:tbl>
    <w:p w:rsidR="00D46A53" w:rsidRDefault="005C6706" w:rsidP="00077858">
      <w:pPr>
        <w:spacing w:line="360" w:lineRule="auto"/>
        <w:jc w:val="both"/>
      </w:pPr>
      <w:r>
        <w:t xml:space="preserve">For this lab, </w:t>
      </w:r>
      <w:r w:rsidR="00C33031">
        <w:t xml:space="preserve">I had </w:t>
      </w:r>
      <w:r w:rsidR="00077858">
        <w:t>a problem with the “enabled” method. When I was testing the program, I realized that it was not possible to interact with the group box after the error message “People must be a whole number”. To fix that problem I changed the position of the code (I just upper the if-else chain).</w:t>
      </w:r>
    </w:p>
    <w:p w:rsidR="00077858" w:rsidRDefault="00077858" w:rsidP="00077858">
      <w:pPr>
        <w:spacing w:line="360" w:lineRule="auto"/>
        <w:jc w:val="both"/>
      </w:pPr>
    </w:p>
    <w:p w:rsidR="00E96401" w:rsidRDefault="005C6706" w:rsidP="000778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t xml:space="preserve">The approximate time to do this code </w:t>
      </w:r>
      <w:r w:rsidR="00C33031">
        <w:t xml:space="preserve">was </w:t>
      </w:r>
      <w:r w:rsidR="00D46A53">
        <w:t xml:space="preserve">about </w:t>
      </w:r>
      <w:r w:rsidR="00F54EFD">
        <w:t>six</w:t>
      </w:r>
      <w:r w:rsidR="00D46A53">
        <w:t xml:space="preserve"> hours.</w:t>
      </w:r>
    </w:p>
    <w:p w:rsidR="00E96401" w:rsidRDefault="00E96401" w:rsidP="000778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96401" w:rsidRDefault="00E96401" w:rsidP="000778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96401" w:rsidRDefault="00E96401" w:rsidP="000778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96401" w:rsidRDefault="00E96401" w:rsidP="000778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96401" w:rsidRDefault="00E96401" w:rsidP="000778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96401" w:rsidRDefault="00E96401" w:rsidP="0007785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lastRenderedPageBreak/>
        <w:t>using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System;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System.Collections.Generic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System.ComponentModel;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System.Data;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System.Diagnostics;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System.Drawing;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System.Linq;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System.Text;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System.Threading.Tasks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using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System.Windows.Forms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namespace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OliveiraLab4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partial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class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</w:t>
      </w:r>
      <w:proofErr w:type="gramStart"/>
      <w:r w:rsidRPr="00F54EFD"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1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: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Form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public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2B91AF"/>
          <w:sz w:val="19"/>
          <w:szCs w:val="19"/>
          <w:lang w:val="en-CA"/>
        </w:rPr>
        <w:t>Form1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InitializeComponent(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/* </w:t>
      </w:r>
      <w:proofErr w:type="gramStart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Name:Daniel</w:t>
      </w:r>
      <w:proofErr w:type="gramEnd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Oliveira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* Date:11/11/2022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* This program books a trip and calculates the price */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/*Name: ResetTrip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Sent: none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</w:t>
      </w:r>
      <w:proofErr w:type="gramStart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Returned:none</w:t>
      </w:r>
      <w:proofErr w:type="gramEnd"/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Performs a reset. The reset will hide grpTripInformation, select </w:t>
      </w:r>
      <w:proofErr w:type="gramStart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radCuba,blank</w:t>
      </w:r>
      <w:proofErr w:type="gramEnd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txtPeople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and txtPrice, select radCreditCard put the cursor on txtPeople*/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ResetTrip(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grpTripInformation.Hide();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radCuba.Checked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txtPeople.Text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lblPriceOutput.Text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radCreditCard.Checked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txtPeople.Focus();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/*Name: SetFlight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Sent: none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</w:t>
      </w:r>
      <w:proofErr w:type="gramStart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Returned:none</w:t>
      </w:r>
      <w:proofErr w:type="gramEnd"/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If Florida is selected, there isn't flights but others locations include the flight*/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SetFlight(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radCuba.Checked)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chkFlightIncluded.Checked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radFlorida.Checked)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chkFlightIncluded.Checked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radMexico.Checked)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chkFlightIncluded.Checked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/*Name: DisplayMsg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Sent: 2 strings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</w:t>
      </w:r>
      <w:proofErr w:type="gramStart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Returned:none</w:t>
      </w:r>
      <w:proofErr w:type="gramEnd"/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        Displays a messagebox*/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DisplayMsg(</w:t>
      </w:r>
      <w:proofErr w:type="gramEnd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int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msg)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switch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(msg)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case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1: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grpBook.Enabled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MessageBox.Show(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"People must be a whole number"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,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"Input Error"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ResetTrip(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break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case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2: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grpBook.Enabled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MessageBox.Show(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"People must be between 1-10"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,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"Input Error"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ResetTrip(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break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case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3: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MessageBox.Show(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 xml:space="preserve">"Special when booking single or </w:t>
      </w:r>
      <w:proofErr w:type="gramStart"/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triple./</w:t>
      </w:r>
      <w:proofErr w:type="gramEnd"/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n"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    +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"BOGO Special- Call 555-1212 to receive another person free!"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,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"Limit Time Offer"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break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case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4: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MessageBox.Show(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"Trip booked and paid.\n"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"Price: 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lblPriceOutput.Text,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"Confirmation Email Sent"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break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//Calls ResetTrip function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btnReset_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Click(</w:t>
      </w:r>
      <w:proofErr w:type="gramEnd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EventArgs e)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ResetTrip(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//Calls SetFlight </w:t>
      </w:r>
      <w:proofErr w:type="gramStart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function(</w:t>
      </w:r>
      <w:proofErr w:type="gramEnd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if radCuba is cheked,radFlightIncluded is checked as well)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radCuba_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CheckedChanged(</w:t>
      </w:r>
      <w:proofErr w:type="gramEnd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EventArgs e)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SetFlight(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//Calls SetFlight </w:t>
      </w:r>
      <w:proofErr w:type="gramStart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function(</w:t>
      </w:r>
      <w:proofErr w:type="gramEnd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if radFlorida is cheked,radFlightIncluded isn't checked)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radFlorida_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CheckedChanged(</w:t>
      </w:r>
      <w:proofErr w:type="gramEnd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EventArgs e)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SetFlight(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 xml:space="preserve">//Calls SetFlight </w:t>
      </w:r>
      <w:proofErr w:type="gramStart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function(</w:t>
      </w:r>
      <w:proofErr w:type="gramEnd"/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if radMexico is cheked,radFlightIncluded is checked as well)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radMexico_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CheckedChanged(</w:t>
      </w:r>
      <w:proofErr w:type="gramEnd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EventArgs e)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SetFlight(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//Data validation and calculates the price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btnBook_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Click(</w:t>
      </w:r>
      <w:proofErr w:type="gramEnd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EventArgs e)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//Set the variables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bool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validPeople;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people;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double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price = 0;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string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location=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null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, flight=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null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, cashDiscount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null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validPeople = </w:t>
      </w:r>
      <w:proofErr w:type="gramStart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int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.TryParse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(txtPeople.Text,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out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people);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//The user won't interact along with grpBook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grpBook.Enabled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//Validating if people is int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(validPeople ==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false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DisplayMsg(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1);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//Validating the range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else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(people &lt; 0 || people &gt; 10)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DisplayMsg(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2);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//Cheking if people is equal to 1 or 3 to display a promotional message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else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switch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(people)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case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1: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DisplayMsg(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3);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break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case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3: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DisplayMsg(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3);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break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//Calculate the price to Cuba with cash discount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(radCuba.Checked &amp;&amp; radCash.Checked)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price = people * 2150.50;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location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"Cuba\n"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flight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"Flight included"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price = price - (price * 0.1);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cashDiscount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"\nCash discount Applied"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//Calculate the price to Cuba without cash discount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(radCuba.Checked &amp;&amp; radCreditCard.Checked)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price = people * 2150.50;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location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"Cuba\n"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            flight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"Flight included"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cashDiscount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null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//Calculate the price to Florida with cash discount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(radFlorida.Checked &amp;&amp; radCash.Checked)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price = people * 2150.50;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location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"Florida"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flight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null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price = price - (price * 0.1);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cashDiscount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"\nCash discount Applied"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//Calculate the price to Florida without cash discount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(radFlorida.Checked &amp;&amp; radCreditCard.Checked)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price = people * 2150.50;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location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"Florida"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flight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null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cashDiscount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null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//Calculate the price to Mexico with cash discount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(radMexico.Checked &amp;&amp; radCash.Checked)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price = people * 2300.79;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location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"Mexico\n"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flight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"Flight included"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price = price - (price * 0.1);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cashDiscount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"\nCash discount Applied"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//Calculate the price to Mexico without cash discount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if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(radMexico.Checked &amp;&amp; radCreditCard.Checked)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price = people * 2300.79;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location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"Mexico\n"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flight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"Flight included"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    cashDiscount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null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//Display the data on laybels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lblPriceOutput.Text =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price.ToString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"C"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lblDisplay.Text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lblDisplay.Text =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"Bokked by Daniel \n \n"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"People: 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people.ToString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"D2"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 +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"Location: 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location + flight + cashDiscount +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"\n"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+ 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"Price: "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+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price.ToString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(</w:t>
      </w:r>
      <w:r w:rsidRPr="00F54EFD">
        <w:rPr>
          <w:rFonts w:ascii="Cascadia Mono" w:eastAsiaTheme="minorHAnsi" w:hAnsi="Cascadia Mono" w:cs="Cascadia Mono"/>
          <w:color w:val="A31515"/>
          <w:sz w:val="19"/>
          <w:szCs w:val="19"/>
          <w:lang w:val="en-CA"/>
        </w:rPr>
        <w:t>"C"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    grpTripInformation.Visible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//Confirm the operation and display a confirmation message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btnConfirm_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Click(</w:t>
      </w:r>
      <w:proofErr w:type="gramEnd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EventArgs e)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lastRenderedPageBreak/>
        <w:t xml:space="preserve">        {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DisplayMsg(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4);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grpBook.Enabled =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lang w:val="en-CA"/>
        </w:rPr>
        <w:t>true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ResetTrip(</w:t>
      </w:r>
      <w:proofErr w:type="gramEnd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>);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54EFD">
        <w:rPr>
          <w:rFonts w:ascii="Cascadia Mono" w:eastAsiaTheme="minorHAnsi" w:hAnsi="Cascadia Mono" w:cs="Cascadia Mono"/>
          <w:color w:val="008000"/>
          <w:sz w:val="19"/>
          <w:szCs w:val="19"/>
          <w:lang w:val="en-CA"/>
        </w:rPr>
        <w:t>//Hide the lblDisplay</w:t>
      </w:r>
    </w:p>
    <w:p w:rsidR="00F54EFD" w:rsidRP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bookmarkStart w:id="0" w:name="_GoBack"/>
      <w:bookmarkEnd w:id="0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private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</w:t>
      </w:r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void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Form1_</w:t>
      </w:r>
      <w:proofErr w:type="gramStart"/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>Load(</w:t>
      </w:r>
      <w:proofErr w:type="gramEnd"/>
      <w:r w:rsidRPr="00F54EFD">
        <w:rPr>
          <w:rFonts w:ascii="Cascadia Mono" w:eastAsiaTheme="minorHAnsi" w:hAnsi="Cascadia Mono" w:cs="Cascadia Mono"/>
          <w:color w:val="0000FF"/>
          <w:sz w:val="19"/>
          <w:szCs w:val="19"/>
          <w:highlight w:val="yellow"/>
          <w:lang w:val="en-CA"/>
        </w:rPr>
        <w:t>object</w:t>
      </w: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  <w:lang w:val="en-CA"/>
        </w:rPr>
        <w:t xml:space="preserve"> sender, EventArgs e)</w:t>
      </w:r>
    </w:p>
    <w:p w:rsid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</w:pPr>
      <w:r w:rsidRPr="00F54EFD">
        <w:rPr>
          <w:rFonts w:ascii="Cascadia Mono" w:eastAsiaTheme="minorHAnsi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  <w:t>{</w:t>
      </w:r>
    </w:p>
    <w:p w:rsid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  <w:t>ResetTrip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  <w:t>);</w:t>
      </w:r>
    </w:p>
    <w:p w:rsid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:rsidR="00F54EFD" w:rsidRDefault="00F54EFD" w:rsidP="00F54EFD">
      <w:pPr>
        <w:autoSpaceDE w:val="0"/>
        <w:autoSpaceDN w:val="0"/>
        <w:adjustRightInd w:val="0"/>
        <w:spacing w:before="0"/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  <w:t xml:space="preserve">    }</w:t>
      </w:r>
    </w:p>
    <w:p w:rsidR="00E96401" w:rsidRPr="003A4A1C" w:rsidRDefault="00F54EFD" w:rsidP="00F54EFD">
      <w:pPr>
        <w:rPr>
          <w:rFonts w:ascii="Times New Roman" w:hAnsi="Times New Roman"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pt-BR"/>
        </w:rPr>
        <w:t>}</w:t>
      </w:r>
    </w:p>
    <w:sectPr w:rsidR="00E96401" w:rsidRPr="003A4A1C" w:rsidSect="006F57FD">
      <w:headerReference w:type="default" r:id="rId7"/>
      <w:footerReference w:type="even" r:id="rId8"/>
      <w:footerReference w:type="default" r:id="rId9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A6A" w:rsidRDefault="003F7A6A" w:rsidP="00785540">
      <w:pPr>
        <w:spacing w:before="0"/>
      </w:pPr>
      <w:r>
        <w:separator/>
      </w:r>
    </w:p>
  </w:endnote>
  <w:endnote w:type="continuationSeparator" w:id="0">
    <w:p w:rsidR="003F7A6A" w:rsidRDefault="003F7A6A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6C5" w:rsidRDefault="00E05653">
    <w:pPr>
      <w:pStyle w:val="Rodap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B336C5" w:rsidRDefault="003F7A6A">
    <w:pPr>
      <w:pStyle w:val="Rodap"/>
    </w:pPr>
  </w:p>
  <w:p w:rsidR="00B336C5" w:rsidRDefault="003F7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6C5" w:rsidRDefault="00E05653">
    <w:pPr>
      <w:pStyle w:val="Rodap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A6A" w:rsidRDefault="003F7A6A" w:rsidP="00785540">
      <w:pPr>
        <w:spacing w:before="0"/>
      </w:pPr>
      <w:r>
        <w:separator/>
      </w:r>
    </w:p>
  </w:footnote>
  <w:footnote w:type="continuationSeparator" w:id="0">
    <w:p w:rsidR="003F7A6A" w:rsidRDefault="003F7A6A" w:rsidP="0078554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01" w:rsidRDefault="00E96401" w:rsidP="00E96401">
    <w:pPr>
      <w:spacing w:before="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INTRODUCTION TO PROGRAMMING</w:t>
    </w:r>
  </w:p>
  <w:p w:rsidR="00E96401" w:rsidRDefault="00E96401" w:rsidP="00E96401">
    <w:pPr>
      <w:spacing w:before="0"/>
      <w:jc w:val="right"/>
      <w:rPr>
        <w:rFonts w:ascii="Times New Roman" w:hAnsi="Times New Roman"/>
        <w:sz w:val="24"/>
        <w:szCs w:val="24"/>
      </w:rPr>
    </w:pPr>
    <w:r w:rsidRPr="003A4A1C">
      <w:rPr>
        <w:rFonts w:ascii="Times New Roman" w:hAnsi="Times New Roman"/>
        <w:sz w:val="24"/>
        <w:szCs w:val="24"/>
      </w:rPr>
      <w:t>D</w:t>
    </w:r>
    <w:r>
      <w:rPr>
        <w:rFonts w:ascii="Times New Roman" w:hAnsi="Times New Roman"/>
        <w:sz w:val="24"/>
        <w:szCs w:val="24"/>
      </w:rPr>
      <w:t>ANIEL OLIVEIRA</w:t>
    </w:r>
  </w:p>
  <w:p w:rsidR="00E96401" w:rsidRPr="00E96401" w:rsidRDefault="00E96401" w:rsidP="00E96401">
    <w:pPr>
      <w:spacing w:before="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LAB</w:t>
    </w:r>
    <w:r w:rsidR="00077858">
      <w:rPr>
        <w:rFonts w:ascii="Times New Roman" w:hAnsi="Times New Roman"/>
        <w:sz w:val="24"/>
        <w:szCs w:val="24"/>
      </w:rPr>
      <w:t>4</w:t>
    </w:r>
    <w:r>
      <w:rPr>
        <w:rFonts w:ascii="Times New Roman" w:hAnsi="Times New Roman"/>
        <w:sz w:val="24"/>
        <w:szCs w:val="24"/>
      </w:rPr>
      <w:t>-CODE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22"/>
  </w:num>
  <w:num w:numId="17">
    <w:abstractNumId w:val="21"/>
  </w:num>
  <w:num w:numId="18">
    <w:abstractNumId w:val="16"/>
  </w:num>
  <w:num w:numId="19">
    <w:abstractNumId w:val="18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CD"/>
    <w:rsid w:val="00077858"/>
    <w:rsid w:val="000A32A6"/>
    <w:rsid w:val="0027674D"/>
    <w:rsid w:val="00293B83"/>
    <w:rsid w:val="00354C7D"/>
    <w:rsid w:val="003F7A6A"/>
    <w:rsid w:val="00432D03"/>
    <w:rsid w:val="00434573"/>
    <w:rsid w:val="004A1E0F"/>
    <w:rsid w:val="004B1A24"/>
    <w:rsid w:val="004F3E07"/>
    <w:rsid w:val="005C6706"/>
    <w:rsid w:val="006505A6"/>
    <w:rsid w:val="00697389"/>
    <w:rsid w:val="006A3CE7"/>
    <w:rsid w:val="00785540"/>
    <w:rsid w:val="00794A48"/>
    <w:rsid w:val="00884AE3"/>
    <w:rsid w:val="00933B8F"/>
    <w:rsid w:val="00AB2DF4"/>
    <w:rsid w:val="00B05E32"/>
    <w:rsid w:val="00B10966"/>
    <w:rsid w:val="00C33031"/>
    <w:rsid w:val="00CE0450"/>
    <w:rsid w:val="00D46A53"/>
    <w:rsid w:val="00D773CD"/>
    <w:rsid w:val="00E05653"/>
    <w:rsid w:val="00E87284"/>
    <w:rsid w:val="00E96401"/>
    <w:rsid w:val="00EB38E6"/>
    <w:rsid w:val="00F5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4132B"/>
  <w15:chartTrackingRefBased/>
  <w15:docId w15:val="{B37F97A1-203F-40B2-96F9-D0A29DE5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Ttulo1">
    <w:name w:val="heading 1"/>
    <w:basedOn w:val="Normal"/>
    <w:link w:val="Ttulo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ela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Rodap">
    <w:name w:val="footer"/>
    <w:basedOn w:val="Normal"/>
    <w:link w:val="RodapChar"/>
    <w:uiPriority w:val="99"/>
    <w:unhideWhenUsed/>
    <w:qFormat/>
    <w:rsid w:val="00E05653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E05653"/>
    <w:rPr>
      <w:rFonts w:eastAsiaTheme="minorEastAsia" w:cs="Times New Roman"/>
    </w:rPr>
  </w:style>
  <w:style w:type="paragraph" w:styleId="Ttulo">
    <w:name w:val="Title"/>
    <w:basedOn w:val="Normal"/>
    <w:link w:val="Ttulo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tuloChar">
    <w:name w:val="Título Char"/>
    <w:basedOn w:val="Fontepargpadro"/>
    <w:link w:val="Ttulo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Cabealho">
    <w:name w:val="header"/>
    <w:basedOn w:val="Normal"/>
    <w:link w:val="CabealhoChar"/>
    <w:uiPriority w:val="99"/>
    <w:unhideWhenUsed/>
    <w:rsid w:val="00E05653"/>
  </w:style>
  <w:style w:type="character" w:customStyle="1" w:styleId="CabealhoChar">
    <w:name w:val="Cabeçalho Char"/>
    <w:basedOn w:val="Fontepargpadro"/>
    <w:link w:val="Cabealho"/>
    <w:uiPriority w:val="99"/>
    <w:rsid w:val="00E05653"/>
    <w:rPr>
      <w:rFonts w:eastAsiaTheme="minorEastAsia" w:cs="Times New Roman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nfaseIntensa">
    <w:name w:val="Intense Emphasis"/>
    <w:basedOn w:val="Fontepargpadro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7284"/>
    <w:rPr>
      <w:color w:val="1F497D" w:themeColor="text2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E87284"/>
    <w:rPr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97389"/>
    <w:rPr>
      <w:rFonts w:eastAsiaTheme="minorEastAsia" w:cs="Times New Roman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97389"/>
    <w:rPr>
      <w:rFonts w:eastAsiaTheme="minorEastAsia" w:cs="Times New Roman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97389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7389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7389"/>
    <w:rPr>
      <w:rFonts w:eastAsiaTheme="minorEastAsia" w:cs="Times New Roman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73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97389"/>
    <w:rPr>
      <w:rFonts w:eastAsiaTheme="minorEastAsia" w:cs="Times New Roman"/>
      <w:szCs w:val="20"/>
    </w:rPr>
  </w:style>
  <w:style w:type="paragraph" w:styleId="Remetente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97389"/>
    <w:rPr>
      <w:rFonts w:eastAsiaTheme="minorEastAsia" w:cs="Times New Roman"/>
      <w:szCs w:val="20"/>
    </w:rPr>
  </w:style>
  <w:style w:type="character" w:styleId="CdigoHTML">
    <w:name w:val="HTML Code"/>
    <w:basedOn w:val="Fontepargpadro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about:blank" TargetMode="External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D579A7D1634177AF6BBFF4B4AD4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3A23A-5196-4F93-BCFE-741FB1610C17}"/>
      </w:docPartPr>
      <w:docPartBody>
        <w:p w:rsidR="00E13802" w:rsidRDefault="00705214">
          <w:pPr>
            <w:pStyle w:val="4ED579A7D1634177AF6BBFF4B4AD4A2D"/>
          </w:pPr>
          <w:r>
            <w:t>Memo</w:t>
          </w:r>
        </w:p>
      </w:docPartBody>
    </w:docPart>
    <w:docPart>
      <w:docPartPr>
        <w:name w:val="6CC9A23B8A1447B5A1AF064FE51B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A469C-4553-4370-B797-3DDDEA166CEA}"/>
      </w:docPartPr>
      <w:docPartBody>
        <w:p w:rsidR="00E13802" w:rsidRDefault="00705214">
          <w:pPr>
            <w:pStyle w:val="6CC9A23B8A1447B5A1AF064FE51B7DCB"/>
          </w:pPr>
          <w:r w:rsidRPr="006F57FD">
            <w:t>To:</w:t>
          </w:r>
        </w:p>
      </w:docPartBody>
    </w:docPart>
    <w:docPart>
      <w:docPartPr>
        <w:name w:val="EA82822637B74DBF9A1BE96E0039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0046-5B3D-4894-844B-09703D6D1D91}"/>
      </w:docPartPr>
      <w:docPartBody>
        <w:p w:rsidR="00E13802" w:rsidRDefault="00705214">
          <w:pPr>
            <w:pStyle w:val="EA82822637B74DBF9A1BE96E00398C16"/>
          </w:pPr>
          <w:r w:rsidRPr="006F57FD">
            <w:t>From:</w:t>
          </w:r>
        </w:p>
      </w:docPartBody>
    </w:docPart>
    <w:docPart>
      <w:docPartPr>
        <w:name w:val="8E59540299474B079F2504637F99A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A49D-BC45-49A5-8B18-49499973044F}"/>
      </w:docPartPr>
      <w:docPartBody>
        <w:p w:rsidR="00E13802" w:rsidRDefault="00705214">
          <w:pPr>
            <w:pStyle w:val="8E59540299474B079F2504637F99A528"/>
          </w:pPr>
          <w:r w:rsidRPr="006F57FD">
            <w:t>Date:</w:t>
          </w:r>
        </w:p>
      </w:docPartBody>
    </w:docPart>
    <w:docPart>
      <w:docPartPr>
        <w:name w:val="3033D4BA1E994D5F91147B4A73AC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6E0-647D-4959-B2D7-3191DE687905}"/>
      </w:docPartPr>
      <w:docPartBody>
        <w:p w:rsidR="00E13802" w:rsidRDefault="00705214">
          <w:pPr>
            <w:pStyle w:val="3033D4BA1E994D5F91147B4A73AC16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14"/>
    <w:rsid w:val="000A5B7F"/>
    <w:rsid w:val="00422D4D"/>
    <w:rsid w:val="0050751B"/>
    <w:rsid w:val="00677737"/>
    <w:rsid w:val="006B79A0"/>
    <w:rsid w:val="00705214"/>
    <w:rsid w:val="00BE614E"/>
    <w:rsid w:val="00BF6560"/>
    <w:rsid w:val="00E13802"/>
    <w:rsid w:val="00E6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AFDB0D759214493926A52FC45A99910">
    <w:name w:val="7AFDB0D759214493926A52FC45A99910"/>
  </w:style>
  <w:style w:type="paragraph" w:customStyle="1" w:styleId="4ED579A7D1634177AF6BBFF4B4AD4A2D">
    <w:name w:val="4ED579A7D1634177AF6BBFF4B4AD4A2D"/>
  </w:style>
  <w:style w:type="paragraph" w:customStyle="1" w:styleId="6CC9A23B8A1447B5A1AF064FE51B7DCB">
    <w:name w:val="6CC9A23B8A1447B5A1AF064FE51B7DCB"/>
  </w:style>
  <w:style w:type="paragraph" w:customStyle="1" w:styleId="CB4576688D78445DA4E2779D1AEB823E">
    <w:name w:val="CB4576688D78445DA4E2779D1AEB823E"/>
  </w:style>
  <w:style w:type="paragraph" w:customStyle="1" w:styleId="EA82822637B74DBF9A1BE96E00398C16">
    <w:name w:val="EA82822637B74DBF9A1BE96E00398C16"/>
  </w:style>
  <w:style w:type="paragraph" w:customStyle="1" w:styleId="6A196ACF25474A2992F2295499704F0E">
    <w:name w:val="6A196ACF25474A2992F2295499704F0E"/>
  </w:style>
  <w:style w:type="paragraph" w:customStyle="1" w:styleId="7A4C463E054040169FE0BC28CE107973">
    <w:name w:val="7A4C463E054040169FE0BC28CE107973"/>
  </w:style>
  <w:style w:type="paragraph" w:customStyle="1" w:styleId="FE0CD36AA78D4737B54FCB2CBE84E66C">
    <w:name w:val="FE0CD36AA78D4737B54FCB2CBE84E66C"/>
  </w:style>
  <w:style w:type="paragraph" w:customStyle="1" w:styleId="8E59540299474B079F2504637F99A528">
    <w:name w:val="8E59540299474B079F2504637F99A528"/>
  </w:style>
  <w:style w:type="paragraph" w:customStyle="1" w:styleId="649ACA9744664AB8A63D1EBD439DF0DC">
    <w:name w:val="649ACA9744664AB8A63D1EBD439DF0DC"/>
  </w:style>
  <w:style w:type="paragraph" w:customStyle="1" w:styleId="3033D4BA1E994D5F91147B4A73AC16EB">
    <w:name w:val="3033D4BA1E994D5F91147B4A73AC16EB"/>
  </w:style>
  <w:style w:type="paragraph" w:customStyle="1" w:styleId="14046B4C48344473A38B976FA440BE80">
    <w:name w:val="14046B4C48344473A38B976FA440BE80"/>
  </w:style>
  <w:style w:type="paragraph" w:customStyle="1" w:styleId="6CEC053A1158476D9F3D5D66E4D32378">
    <w:name w:val="6CEC053A1158476D9F3D5D66E4D32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59</TotalTime>
  <Pages>1</Pages>
  <Words>1281</Words>
  <Characters>6920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Burchill, Cathy (NBCC - Saint John)</dc:creator>
  <cp:keywords/>
  <dc:description/>
  <cp:lastModifiedBy>Daniel Muniz Oliveira</cp:lastModifiedBy>
  <cp:revision>12</cp:revision>
  <dcterms:created xsi:type="dcterms:W3CDTF">2017-10-04T12:44:00Z</dcterms:created>
  <dcterms:modified xsi:type="dcterms:W3CDTF">2022-11-16T14:59:00Z</dcterms:modified>
</cp:coreProperties>
</file>